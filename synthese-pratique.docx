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403F75" w14:textId="6E2820EE" w:rsidR="0049534A" w:rsidRPr="00612D53" w:rsidRDefault="0049534A" w:rsidP="0049534A">
      <w:pPr>
        <w:jc w:val="center"/>
        <w:rPr>
          <w:sz w:val="48"/>
          <w:szCs w:val="48"/>
          <w:lang w:val="fr-CA"/>
        </w:rPr>
      </w:pPr>
      <w:r w:rsidRPr="00612D53">
        <w:rPr>
          <w:sz w:val="48"/>
          <w:szCs w:val="48"/>
          <w:lang w:val="fr-CA"/>
        </w:rPr>
        <w:t xml:space="preserve">Programmation Web dynamique </w:t>
      </w:r>
      <w:r w:rsidR="00C7059A" w:rsidRPr="00612D53">
        <w:rPr>
          <w:sz w:val="48"/>
          <w:szCs w:val="48"/>
          <w:lang w:val="fr-CA"/>
        </w:rPr>
        <w:t>2</w:t>
      </w:r>
    </w:p>
    <w:p w14:paraId="21B16D2B" w14:textId="4DB233DC" w:rsidR="00DB0734" w:rsidRPr="00612D53" w:rsidRDefault="0091419E" w:rsidP="0049534A">
      <w:pPr>
        <w:jc w:val="center"/>
        <w:rPr>
          <w:b/>
          <w:sz w:val="36"/>
          <w:szCs w:val="36"/>
          <w:lang w:val="fr-CA"/>
        </w:rPr>
      </w:pPr>
      <w:r w:rsidRPr="00612D53">
        <w:rPr>
          <w:b/>
          <w:sz w:val="36"/>
          <w:szCs w:val="36"/>
          <w:lang w:val="fr-CA"/>
        </w:rPr>
        <w:t>Travail s</w:t>
      </w:r>
      <w:r w:rsidR="00066910" w:rsidRPr="00612D53">
        <w:rPr>
          <w:b/>
          <w:sz w:val="36"/>
          <w:szCs w:val="36"/>
          <w:lang w:val="fr-CA"/>
        </w:rPr>
        <w:t>ynthèse</w:t>
      </w:r>
      <w:r w:rsidR="006B77A8" w:rsidRPr="00612D53">
        <w:rPr>
          <w:b/>
          <w:sz w:val="36"/>
          <w:szCs w:val="36"/>
          <w:lang w:val="fr-CA"/>
        </w:rPr>
        <w:t xml:space="preserve"> </w:t>
      </w:r>
      <w:r w:rsidR="004E6F1E" w:rsidRPr="00612D53">
        <w:rPr>
          <w:b/>
          <w:sz w:val="36"/>
          <w:szCs w:val="36"/>
          <w:lang w:val="fr-CA"/>
        </w:rPr>
        <w:t xml:space="preserve">(partie </w:t>
      </w:r>
      <w:r w:rsidR="006B77A8" w:rsidRPr="00612D53">
        <w:rPr>
          <w:b/>
          <w:sz w:val="36"/>
          <w:szCs w:val="36"/>
          <w:lang w:val="fr-CA"/>
        </w:rPr>
        <w:t>pratique</w:t>
      </w:r>
      <w:r w:rsidR="004E6F1E" w:rsidRPr="00612D53">
        <w:rPr>
          <w:b/>
          <w:sz w:val="36"/>
          <w:szCs w:val="36"/>
          <w:lang w:val="fr-CA"/>
        </w:rPr>
        <w:t>)</w:t>
      </w:r>
    </w:p>
    <w:p w14:paraId="2D01736E" w14:textId="1D014D0B" w:rsidR="0049534A" w:rsidRPr="00612D53" w:rsidRDefault="0049534A" w:rsidP="0049534A">
      <w:pPr>
        <w:rPr>
          <w:b/>
          <w:sz w:val="36"/>
          <w:szCs w:val="36"/>
          <w:lang w:val="fr-CA"/>
        </w:rPr>
      </w:pPr>
    </w:p>
    <w:p w14:paraId="12F7B4EC" w14:textId="67F3827B" w:rsidR="00612D53" w:rsidRDefault="00584577" w:rsidP="00612D53">
      <w:pPr>
        <w:rPr>
          <w:sz w:val="28"/>
          <w:szCs w:val="36"/>
          <w:lang w:val="fr-CA"/>
        </w:rPr>
      </w:pPr>
      <w:r w:rsidRPr="0091419E">
        <w:rPr>
          <w:sz w:val="28"/>
          <w:szCs w:val="36"/>
          <w:lang w:val="fr-CA"/>
        </w:rPr>
        <w:t xml:space="preserve">Le mandat </w:t>
      </w:r>
      <w:r w:rsidR="006B77A8" w:rsidRPr="0091419E">
        <w:rPr>
          <w:sz w:val="28"/>
          <w:szCs w:val="36"/>
          <w:lang w:val="fr-CA"/>
        </w:rPr>
        <w:t>du</w:t>
      </w:r>
      <w:r w:rsidR="009D3E6E" w:rsidRPr="0091419E">
        <w:rPr>
          <w:sz w:val="28"/>
          <w:szCs w:val="36"/>
          <w:lang w:val="fr-CA"/>
        </w:rPr>
        <w:t xml:space="preserve"> travail </w:t>
      </w:r>
      <w:r w:rsidR="00612D53">
        <w:rPr>
          <w:sz w:val="28"/>
          <w:szCs w:val="36"/>
          <w:lang w:val="fr-CA"/>
        </w:rPr>
        <w:t>synthèse</w:t>
      </w:r>
      <w:r w:rsidR="009D3E6E" w:rsidRPr="0091419E">
        <w:rPr>
          <w:sz w:val="28"/>
          <w:szCs w:val="36"/>
          <w:lang w:val="fr-CA"/>
        </w:rPr>
        <w:t xml:space="preserve"> pratique est </w:t>
      </w:r>
      <w:r w:rsidR="00A70776" w:rsidRPr="0091419E">
        <w:rPr>
          <w:sz w:val="28"/>
          <w:szCs w:val="36"/>
          <w:lang w:val="fr-CA"/>
        </w:rPr>
        <w:t xml:space="preserve">de créer </w:t>
      </w:r>
      <w:r w:rsidR="00612D53">
        <w:rPr>
          <w:sz w:val="28"/>
          <w:szCs w:val="36"/>
          <w:lang w:val="fr-CA"/>
        </w:rPr>
        <w:t xml:space="preserve">un </w:t>
      </w:r>
      <w:r w:rsidR="0018105D">
        <w:rPr>
          <w:sz w:val="28"/>
          <w:szCs w:val="36"/>
          <w:lang w:val="fr-CA"/>
        </w:rPr>
        <w:t xml:space="preserve">site web </w:t>
      </w:r>
      <w:r w:rsidR="009F0DD9">
        <w:rPr>
          <w:sz w:val="28"/>
          <w:szCs w:val="36"/>
          <w:lang w:val="fr-CA"/>
        </w:rPr>
        <w:t xml:space="preserve">avec un </w:t>
      </w:r>
      <w:r w:rsidR="00612D53">
        <w:rPr>
          <w:sz w:val="28"/>
          <w:szCs w:val="36"/>
          <w:lang w:val="fr-CA"/>
        </w:rPr>
        <w:t>système d’administration qui permettra de faire la gestion d’une liste de tâches à faire (todo list).</w:t>
      </w:r>
      <w:r w:rsidR="00675AF9">
        <w:rPr>
          <w:sz w:val="28"/>
          <w:szCs w:val="36"/>
          <w:lang w:val="fr-CA"/>
        </w:rPr>
        <w:t xml:space="preserve"> </w:t>
      </w:r>
    </w:p>
    <w:p w14:paraId="6EB050CF" w14:textId="486AAE87" w:rsidR="00824936" w:rsidRDefault="00824936" w:rsidP="00612D53">
      <w:pPr>
        <w:rPr>
          <w:sz w:val="28"/>
          <w:szCs w:val="36"/>
          <w:lang w:val="fr-CA"/>
        </w:rPr>
      </w:pPr>
      <w:r>
        <w:rPr>
          <w:sz w:val="28"/>
          <w:szCs w:val="36"/>
          <w:lang w:val="fr-CA"/>
        </w:rPr>
        <w:t>Pour accéd</w:t>
      </w:r>
      <w:r w:rsidR="004C7807">
        <w:rPr>
          <w:sz w:val="28"/>
          <w:szCs w:val="36"/>
          <w:lang w:val="fr-CA"/>
        </w:rPr>
        <w:t>er</w:t>
      </w:r>
      <w:r>
        <w:rPr>
          <w:sz w:val="28"/>
          <w:szCs w:val="36"/>
          <w:lang w:val="fr-CA"/>
        </w:rPr>
        <w:t xml:space="preserve"> à la zone d’administration, il faudra être authentifié en passant par une page de connexion.</w:t>
      </w:r>
    </w:p>
    <w:p w14:paraId="64C9EE30" w14:textId="31EB18EE" w:rsidR="003D1E6C" w:rsidRDefault="004C7807" w:rsidP="00612D53">
      <w:pPr>
        <w:rPr>
          <w:b/>
          <w:sz w:val="36"/>
          <w:szCs w:val="36"/>
          <w:lang w:val="fr-CA"/>
        </w:rPr>
      </w:pPr>
      <w:r>
        <w:rPr>
          <w:b/>
          <w:noProof/>
          <w:sz w:val="36"/>
          <w:szCs w:val="36"/>
          <w:lang w:val="fr-CA" w:eastAsia="zh-CN"/>
        </w:rPr>
        <w:drawing>
          <wp:inline distT="0" distB="0" distL="0" distR="0" wp14:anchorId="053A59C4" wp14:editId="714DB916">
            <wp:extent cx="5937250" cy="24193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82AD8" w14:textId="570065C7" w:rsidR="00DB1F0F" w:rsidRDefault="00DB1F0F" w:rsidP="00612D53">
      <w:pPr>
        <w:rPr>
          <w:b/>
          <w:sz w:val="36"/>
          <w:szCs w:val="36"/>
          <w:lang w:val="fr-CA"/>
        </w:rPr>
      </w:pPr>
    </w:p>
    <w:p w14:paraId="454D5DCE" w14:textId="1BD01A69" w:rsidR="00DB1F0F" w:rsidRDefault="00DB1F0F" w:rsidP="00612D53">
      <w:pPr>
        <w:rPr>
          <w:sz w:val="28"/>
          <w:szCs w:val="36"/>
          <w:lang w:val="fr-CA"/>
        </w:rPr>
      </w:pPr>
      <w:r w:rsidRPr="00DB1F0F">
        <w:rPr>
          <w:sz w:val="28"/>
          <w:szCs w:val="36"/>
          <w:lang w:val="fr-CA"/>
        </w:rPr>
        <w:t>Il est</w:t>
      </w:r>
      <w:r>
        <w:rPr>
          <w:sz w:val="28"/>
          <w:szCs w:val="36"/>
          <w:lang w:val="fr-CA"/>
        </w:rPr>
        <w:t xml:space="preserve"> tout à fait correct d’avoir des pages caché</w:t>
      </w:r>
      <w:r w:rsidR="00A91018">
        <w:rPr>
          <w:sz w:val="28"/>
          <w:szCs w:val="36"/>
          <w:lang w:val="fr-CA"/>
        </w:rPr>
        <w:t>e</w:t>
      </w:r>
      <w:r>
        <w:rPr>
          <w:sz w:val="28"/>
          <w:szCs w:val="36"/>
          <w:lang w:val="fr-CA"/>
        </w:rPr>
        <w:t>s qui font des redirections lorsque le traitement est terminé. (ex : Soumission d’un form)</w:t>
      </w:r>
    </w:p>
    <w:p w14:paraId="42B46F28" w14:textId="678A3537" w:rsidR="00DB1F0F" w:rsidRPr="00DB1F0F" w:rsidRDefault="00DB1F0F" w:rsidP="00612D53">
      <w:pPr>
        <w:rPr>
          <w:sz w:val="28"/>
          <w:szCs w:val="36"/>
          <w:lang w:val="fr-CA"/>
        </w:rPr>
      </w:pPr>
      <w:r>
        <w:rPr>
          <w:sz w:val="28"/>
          <w:szCs w:val="36"/>
          <w:lang w:val="fr-CA"/>
        </w:rPr>
        <w:t xml:space="preserve">Pour la page de connexion, l’utilisateur </w:t>
      </w:r>
      <w:r w:rsidRPr="00DF67C3">
        <w:rPr>
          <w:i/>
          <w:sz w:val="28"/>
          <w:szCs w:val="36"/>
          <w:lang w:val="fr-CA"/>
        </w:rPr>
        <w:t>julien</w:t>
      </w:r>
      <w:r>
        <w:rPr>
          <w:sz w:val="28"/>
          <w:szCs w:val="36"/>
          <w:lang w:val="fr-CA"/>
        </w:rPr>
        <w:t xml:space="preserve"> avec le mot de passe </w:t>
      </w:r>
      <w:r w:rsidRPr="00DF67C3">
        <w:rPr>
          <w:i/>
          <w:sz w:val="28"/>
          <w:szCs w:val="36"/>
          <w:lang w:val="fr-CA"/>
        </w:rPr>
        <w:t>1234</w:t>
      </w:r>
      <w:r>
        <w:rPr>
          <w:sz w:val="28"/>
          <w:szCs w:val="36"/>
          <w:lang w:val="fr-CA"/>
        </w:rPr>
        <w:t xml:space="preserve"> doit exister dans la base de données. Il n’est pas nécessaire d’avoir une page pour ajouter de nouveaux utilisateurs.</w:t>
      </w:r>
    </w:p>
    <w:p w14:paraId="318E45D4" w14:textId="77777777" w:rsidR="00C86698" w:rsidRDefault="00C86698">
      <w:pPr>
        <w:rPr>
          <w:b/>
          <w:sz w:val="36"/>
          <w:szCs w:val="36"/>
          <w:lang w:val="fr-CA"/>
        </w:rPr>
      </w:pPr>
      <w:r>
        <w:rPr>
          <w:b/>
          <w:sz w:val="36"/>
          <w:szCs w:val="36"/>
          <w:lang w:val="fr-CA"/>
        </w:rPr>
        <w:br w:type="page"/>
      </w:r>
    </w:p>
    <w:p w14:paraId="273EAAE0" w14:textId="3D3FD8EF" w:rsidR="00C86698" w:rsidRDefault="00C86698" w:rsidP="00C86698">
      <w:pPr>
        <w:jc w:val="center"/>
        <w:rPr>
          <w:b/>
          <w:sz w:val="36"/>
          <w:szCs w:val="36"/>
          <w:lang w:val="fr-CA"/>
        </w:rPr>
      </w:pPr>
      <w:r>
        <w:rPr>
          <w:b/>
          <w:sz w:val="36"/>
          <w:szCs w:val="36"/>
          <w:lang w:val="fr-CA"/>
        </w:rPr>
        <w:lastRenderedPageBreak/>
        <w:t>Liste des pages</w:t>
      </w:r>
    </w:p>
    <w:p w14:paraId="467B6052" w14:textId="77777777" w:rsidR="00C86698" w:rsidRDefault="00C86698" w:rsidP="00C86698">
      <w:pPr>
        <w:rPr>
          <w:b/>
          <w:sz w:val="36"/>
          <w:szCs w:val="36"/>
          <w:lang w:val="fr-CA"/>
        </w:rPr>
      </w:pPr>
    </w:p>
    <w:p w14:paraId="0CCF20D8" w14:textId="0D6E763C" w:rsidR="00C86698" w:rsidRPr="00572EE1" w:rsidRDefault="00C86698" w:rsidP="00C86698">
      <w:pPr>
        <w:rPr>
          <w:b/>
          <w:sz w:val="28"/>
          <w:szCs w:val="36"/>
          <w:lang w:val="fr-CA"/>
        </w:rPr>
      </w:pPr>
      <w:r w:rsidRPr="00572EE1">
        <w:rPr>
          <w:b/>
          <w:sz w:val="28"/>
          <w:szCs w:val="36"/>
          <w:lang w:val="fr-CA"/>
        </w:rPr>
        <w:t>Liste des tâches</w:t>
      </w:r>
    </w:p>
    <w:p w14:paraId="61BA865B" w14:textId="091585D9" w:rsidR="00C86698" w:rsidRDefault="00C86698" w:rsidP="00C86698">
      <w:pPr>
        <w:pStyle w:val="Paragraphedeliste"/>
        <w:numPr>
          <w:ilvl w:val="0"/>
          <w:numId w:val="9"/>
        </w:numPr>
        <w:rPr>
          <w:sz w:val="28"/>
          <w:szCs w:val="36"/>
          <w:lang w:val="fr-CA"/>
        </w:rPr>
      </w:pPr>
      <w:r>
        <w:rPr>
          <w:sz w:val="28"/>
          <w:szCs w:val="36"/>
          <w:lang w:val="fr-CA"/>
        </w:rPr>
        <w:t>Affiche la liste complète de toutes les tâches ordonnées de façon à ce que les tâches les plus pressantes soit en premier.</w:t>
      </w:r>
    </w:p>
    <w:p w14:paraId="19BC8BBF" w14:textId="0D8B5B4D" w:rsidR="00C86698" w:rsidRDefault="00C86698" w:rsidP="00C86698">
      <w:pPr>
        <w:pStyle w:val="Paragraphedeliste"/>
        <w:numPr>
          <w:ilvl w:val="0"/>
          <w:numId w:val="9"/>
        </w:numPr>
        <w:rPr>
          <w:sz w:val="28"/>
          <w:szCs w:val="36"/>
          <w:lang w:val="fr-CA"/>
        </w:rPr>
      </w:pPr>
      <w:r>
        <w:rPr>
          <w:sz w:val="28"/>
          <w:szCs w:val="36"/>
          <w:lang w:val="fr-CA"/>
        </w:rPr>
        <w:t>Bouton vers la page de connexion</w:t>
      </w:r>
    </w:p>
    <w:p w14:paraId="03C213A4" w14:textId="2065040F" w:rsidR="00C86698" w:rsidRPr="00572EE1" w:rsidRDefault="00C86698" w:rsidP="00C86698">
      <w:pPr>
        <w:rPr>
          <w:b/>
          <w:sz w:val="28"/>
          <w:szCs w:val="36"/>
          <w:lang w:val="fr-CA"/>
        </w:rPr>
      </w:pPr>
      <w:r w:rsidRPr="00572EE1">
        <w:rPr>
          <w:b/>
          <w:sz w:val="28"/>
          <w:szCs w:val="36"/>
          <w:lang w:val="fr-CA"/>
        </w:rPr>
        <w:t>Connexion</w:t>
      </w:r>
    </w:p>
    <w:p w14:paraId="5E597E27" w14:textId="49E14B78" w:rsidR="00C86698" w:rsidRDefault="00C86698" w:rsidP="00C86698">
      <w:pPr>
        <w:pStyle w:val="Paragraphedeliste"/>
        <w:numPr>
          <w:ilvl w:val="0"/>
          <w:numId w:val="10"/>
        </w:numPr>
        <w:rPr>
          <w:sz w:val="28"/>
          <w:szCs w:val="36"/>
          <w:lang w:val="fr-CA"/>
        </w:rPr>
      </w:pPr>
      <w:r>
        <w:rPr>
          <w:sz w:val="28"/>
          <w:szCs w:val="36"/>
          <w:lang w:val="fr-CA"/>
        </w:rPr>
        <w:t>Formulaire avec no</w:t>
      </w:r>
      <w:r w:rsidR="00572EE1">
        <w:rPr>
          <w:sz w:val="28"/>
          <w:szCs w:val="36"/>
          <w:lang w:val="fr-CA"/>
        </w:rPr>
        <w:t>m d’utilisateur et mot de passe</w:t>
      </w:r>
    </w:p>
    <w:p w14:paraId="2E69A20B" w14:textId="52998A5C" w:rsidR="00C86698" w:rsidRDefault="00C86698" w:rsidP="00C86698">
      <w:pPr>
        <w:pStyle w:val="Paragraphedeliste"/>
        <w:numPr>
          <w:ilvl w:val="0"/>
          <w:numId w:val="10"/>
        </w:numPr>
        <w:rPr>
          <w:sz w:val="28"/>
          <w:szCs w:val="36"/>
          <w:lang w:val="fr-CA"/>
        </w:rPr>
      </w:pPr>
      <w:r>
        <w:rPr>
          <w:sz w:val="28"/>
          <w:szCs w:val="36"/>
          <w:lang w:val="fr-CA"/>
        </w:rPr>
        <w:t xml:space="preserve">Doit diriger vers la page d’accueil de l’administration de façon </w:t>
      </w:r>
      <w:r w:rsidR="00572EE1">
        <w:rPr>
          <w:sz w:val="28"/>
          <w:szCs w:val="36"/>
          <w:lang w:val="fr-CA"/>
        </w:rPr>
        <w:t>automatique si le login est bon</w:t>
      </w:r>
    </w:p>
    <w:p w14:paraId="64D4CD46" w14:textId="14435B24" w:rsidR="00C86698" w:rsidRDefault="00C86698" w:rsidP="00C86698">
      <w:pPr>
        <w:pStyle w:val="Paragraphedeliste"/>
        <w:numPr>
          <w:ilvl w:val="0"/>
          <w:numId w:val="10"/>
        </w:numPr>
        <w:rPr>
          <w:sz w:val="28"/>
          <w:szCs w:val="36"/>
          <w:lang w:val="fr-CA"/>
        </w:rPr>
      </w:pPr>
      <w:r>
        <w:rPr>
          <w:sz w:val="28"/>
          <w:szCs w:val="36"/>
          <w:lang w:val="fr-CA"/>
        </w:rPr>
        <w:t>Bouton vers la page de liste de tâches</w:t>
      </w:r>
    </w:p>
    <w:p w14:paraId="770C3E1B" w14:textId="1A931301" w:rsidR="007C27BF" w:rsidRPr="00572EE1" w:rsidRDefault="007C27BF" w:rsidP="007C27BF">
      <w:pPr>
        <w:rPr>
          <w:b/>
          <w:sz w:val="28"/>
          <w:szCs w:val="36"/>
          <w:lang w:val="fr-CA"/>
        </w:rPr>
      </w:pPr>
      <w:r w:rsidRPr="00572EE1">
        <w:rPr>
          <w:b/>
          <w:sz w:val="28"/>
          <w:szCs w:val="36"/>
          <w:lang w:val="fr-CA"/>
        </w:rPr>
        <w:t>Accueil de l’administration</w:t>
      </w:r>
    </w:p>
    <w:p w14:paraId="174CCEA1" w14:textId="0514FF0F" w:rsidR="007C27BF" w:rsidRDefault="007C27BF" w:rsidP="007C27BF">
      <w:pPr>
        <w:pStyle w:val="Paragraphedeliste"/>
        <w:numPr>
          <w:ilvl w:val="0"/>
          <w:numId w:val="10"/>
        </w:numPr>
        <w:rPr>
          <w:sz w:val="28"/>
          <w:szCs w:val="36"/>
          <w:lang w:val="fr-CA"/>
        </w:rPr>
      </w:pPr>
      <w:r>
        <w:rPr>
          <w:sz w:val="28"/>
          <w:szCs w:val="36"/>
          <w:lang w:val="fr-CA"/>
        </w:rPr>
        <w:t>Bouton vers la liste de tâches du site web (hors zone d’administration)</w:t>
      </w:r>
    </w:p>
    <w:p w14:paraId="1189946E" w14:textId="22330B75" w:rsidR="007C27BF" w:rsidRDefault="007C27BF" w:rsidP="007C27BF">
      <w:pPr>
        <w:pStyle w:val="Paragraphedeliste"/>
        <w:numPr>
          <w:ilvl w:val="0"/>
          <w:numId w:val="10"/>
        </w:numPr>
        <w:rPr>
          <w:sz w:val="28"/>
          <w:szCs w:val="36"/>
          <w:lang w:val="fr-CA"/>
        </w:rPr>
      </w:pPr>
      <w:r>
        <w:rPr>
          <w:sz w:val="28"/>
          <w:szCs w:val="36"/>
          <w:lang w:val="fr-CA"/>
        </w:rPr>
        <w:t>Bouton vers l’ajout d’une nouvelle tâche</w:t>
      </w:r>
    </w:p>
    <w:p w14:paraId="311EA64F" w14:textId="3FD092A6" w:rsidR="007C27BF" w:rsidRDefault="007C27BF" w:rsidP="007C27BF">
      <w:pPr>
        <w:pStyle w:val="Paragraphedeliste"/>
        <w:numPr>
          <w:ilvl w:val="0"/>
          <w:numId w:val="10"/>
        </w:numPr>
        <w:rPr>
          <w:sz w:val="28"/>
          <w:szCs w:val="36"/>
          <w:lang w:val="fr-CA"/>
        </w:rPr>
      </w:pPr>
      <w:r>
        <w:rPr>
          <w:sz w:val="28"/>
          <w:szCs w:val="36"/>
          <w:lang w:val="fr-CA"/>
        </w:rPr>
        <w:t>Bouton vers la liste de tâches (zone administration)</w:t>
      </w:r>
    </w:p>
    <w:p w14:paraId="3F96BE3A" w14:textId="48E73D6D" w:rsidR="00572EE1" w:rsidRPr="00572EE1" w:rsidRDefault="00572EE1" w:rsidP="00572EE1">
      <w:pPr>
        <w:rPr>
          <w:b/>
          <w:sz w:val="28"/>
          <w:szCs w:val="36"/>
          <w:lang w:val="fr-CA"/>
        </w:rPr>
      </w:pPr>
      <w:r w:rsidRPr="00572EE1">
        <w:rPr>
          <w:b/>
          <w:sz w:val="28"/>
          <w:szCs w:val="36"/>
          <w:lang w:val="fr-CA"/>
        </w:rPr>
        <w:t>Ajout d’une tâche</w:t>
      </w:r>
    </w:p>
    <w:p w14:paraId="6A2C4939" w14:textId="73B1B4B3" w:rsidR="00572EE1" w:rsidRDefault="00572EE1" w:rsidP="00572EE1">
      <w:pPr>
        <w:pStyle w:val="Paragraphedeliste"/>
        <w:numPr>
          <w:ilvl w:val="0"/>
          <w:numId w:val="11"/>
        </w:numPr>
        <w:rPr>
          <w:sz w:val="28"/>
          <w:szCs w:val="36"/>
          <w:lang w:val="fr-CA"/>
        </w:rPr>
      </w:pPr>
      <w:r>
        <w:rPr>
          <w:sz w:val="28"/>
          <w:szCs w:val="36"/>
          <w:lang w:val="fr-CA"/>
        </w:rPr>
        <w:t>Formulaire d’ajout de tâche</w:t>
      </w:r>
    </w:p>
    <w:p w14:paraId="036E3F1A" w14:textId="675DCE8D" w:rsidR="00572EE1" w:rsidRDefault="00572EE1" w:rsidP="00572EE1">
      <w:pPr>
        <w:pStyle w:val="Paragraphedeliste"/>
        <w:numPr>
          <w:ilvl w:val="0"/>
          <w:numId w:val="11"/>
        </w:numPr>
        <w:rPr>
          <w:sz w:val="28"/>
          <w:szCs w:val="36"/>
          <w:lang w:val="fr-CA"/>
        </w:rPr>
      </w:pPr>
      <w:r>
        <w:rPr>
          <w:sz w:val="28"/>
          <w:szCs w:val="36"/>
          <w:lang w:val="fr-CA"/>
        </w:rPr>
        <w:t>Doit diriger vers la liste de tâche une fois la nouvelle tâche ajoutée</w:t>
      </w:r>
    </w:p>
    <w:p w14:paraId="14C9DCFA" w14:textId="186DFF2E" w:rsidR="00572EE1" w:rsidRDefault="00572EE1" w:rsidP="00572EE1">
      <w:pPr>
        <w:pStyle w:val="Paragraphedeliste"/>
        <w:numPr>
          <w:ilvl w:val="0"/>
          <w:numId w:val="11"/>
        </w:numPr>
        <w:rPr>
          <w:sz w:val="28"/>
          <w:szCs w:val="36"/>
          <w:lang w:val="fr-CA"/>
        </w:rPr>
      </w:pPr>
      <w:r>
        <w:rPr>
          <w:sz w:val="28"/>
          <w:szCs w:val="36"/>
          <w:lang w:val="fr-CA"/>
        </w:rPr>
        <w:t>Bouton retour vers l’accueil de l’administration</w:t>
      </w:r>
    </w:p>
    <w:p w14:paraId="4EE3496C" w14:textId="18A38FA8" w:rsidR="00572EE1" w:rsidRPr="00572EE1" w:rsidRDefault="00572EE1" w:rsidP="00572EE1">
      <w:pPr>
        <w:rPr>
          <w:b/>
          <w:sz w:val="28"/>
          <w:szCs w:val="36"/>
          <w:lang w:val="fr-CA"/>
        </w:rPr>
      </w:pPr>
      <w:r w:rsidRPr="00572EE1">
        <w:rPr>
          <w:b/>
          <w:sz w:val="28"/>
          <w:szCs w:val="36"/>
          <w:lang w:val="fr-CA"/>
        </w:rPr>
        <w:t>Liste des tâches existantes</w:t>
      </w:r>
    </w:p>
    <w:p w14:paraId="55CAE32A" w14:textId="2EB2E95B" w:rsidR="00572EE1" w:rsidRDefault="00572EE1" w:rsidP="00572EE1">
      <w:pPr>
        <w:pStyle w:val="Paragraphedeliste"/>
        <w:numPr>
          <w:ilvl w:val="0"/>
          <w:numId w:val="12"/>
        </w:numPr>
        <w:rPr>
          <w:sz w:val="28"/>
          <w:szCs w:val="36"/>
          <w:lang w:val="fr-CA"/>
        </w:rPr>
      </w:pPr>
      <w:r>
        <w:rPr>
          <w:sz w:val="28"/>
          <w:szCs w:val="36"/>
          <w:lang w:val="fr-CA"/>
        </w:rPr>
        <w:t>Liste de toutes les tâches</w:t>
      </w:r>
    </w:p>
    <w:p w14:paraId="20AF1982" w14:textId="310AB7F5" w:rsidR="00572EE1" w:rsidRDefault="00572EE1" w:rsidP="00572EE1">
      <w:pPr>
        <w:pStyle w:val="Paragraphedeliste"/>
        <w:numPr>
          <w:ilvl w:val="0"/>
          <w:numId w:val="12"/>
        </w:numPr>
        <w:rPr>
          <w:sz w:val="28"/>
          <w:szCs w:val="36"/>
          <w:lang w:val="fr-CA"/>
        </w:rPr>
      </w:pPr>
      <w:r>
        <w:rPr>
          <w:sz w:val="28"/>
          <w:szCs w:val="36"/>
          <w:lang w:val="fr-CA"/>
        </w:rPr>
        <w:t>Bouton qui permet d’aller sur une page de modification</w:t>
      </w:r>
    </w:p>
    <w:p w14:paraId="033FFE36" w14:textId="6CE26E7A" w:rsidR="00572EE1" w:rsidRDefault="00572EE1" w:rsidP="00572EE1">
      <w:pPr>
        <w:pStyle w:val="Paragraphedeliste"/>
        <w:numPr>
          <w:ilvl w:val="0"/>
          <w:numId w:val="12"/>
        </w:numPr>
        <w:rPr>
          <w:sz w:val="28"/>
          <w:szCs w:val="36"/>
          <w:lang w:val="fr-CA"/>
        </w:rPr>
      </w:pPr>
      <w:r>
        <w:rPr>
          <w:sz w:val="28"/>
          <w:szCs w:val="36"/>
          <w:lang w:val="fr-CA"/>
        </w:rPr>
        <w:t>Bouton qui permet de supprimer la tâche. Redirection instantané suite à la suppression sur la même page (liste de tâches)</w:t>
      </w:r>
    </w:p>
    <w:p w14:paraId="154E0354" w14:textId="77777777" w:rsidR="00572EE1" w:rsidRDefault="00572EE1" w:rsidP="00572EE1">
      <w:pPr>
        <w:rPr>
          <w:b/>
          <w:sz w:val="28"/>
          <w:szCs w:val="36"/>
          <w:lang w:val="fr-CA"/>
        </w:rPr>
      </w:pPr>
    </w:p>
    <w:p w14:paraId="00577D5E" w14:textId="1D81BD75" w:rsidR="00572EE1" w:rsidRPr="00572EE1" w:rsidRDefault="00572EE1" w:rsidP="00572EE1">
      <w:pPr>
        <w:rPr>
          <w:b/>
          <w:sz w:val="28"/>
          <w:szCs w:val="36"/>
          <w:lang w:val="fr-CA"/>
        </w:rPr>
      </w:pPr>
      <w:r w:rsidRPr="00572EE1">
        <w:rPr>
          <w:b/>
          <w:sz w:val="28"/>
          <w:szCs w:val="36"/>
          <w:lang w:val="fr-CA"/>
        </w:rPr>
        <w:lastRenderedPageBreak/>
        <w:t>Modification d’une tâche</w:t>
      </w:r>
    </w:p>
    <w:p w14:paraId="05C600D7" w14:textId="688EB7B6" w:rsidR="00572EE1" w:rsidRDefault="00572EE1" w:rsidP="00572EE1">
      <w:pPr>
        <w:pStyle w:val="Paragraphedeliste"/>
        <w:numPr>
          <w:ilvl w:val="0"/>
          <w:numId w:val="13"/>
        </w:numPr>
        <w:rPr>
          <w:sz w:val="28"/>
          <w:szCs w:val="36"/>
          <w:lang w:val="fr-CA"/>
        </w:rPr>
      </w:pPr>
      <w:r>
        <w:rPr>
          <w:sz w:val="28"/>
          <w:szCs w:val="36"/>
          <w:lang w:val="fr-CA"/>
        </w:rPr>
        <w:t>Formulaire de modification d’une tâche</w:t>
      </w:r>
    </w:p>
    <w:p w14:paraId="462AACDD" w14:textId="7EDD369C" w:rsidR="00572EE1" w:rsidRPr="00572EE1" w:rsidRDefault="00572EE1" w:rsidP="00572EE1">
      <w:pPr>
        <w:pStyle w:val="Paragraphedeliste"/>
        <w:numPr>
          <w:ilvl w:val="0"/>
          <w:numId w:val="13"/>
        </w:numPr>
        <w:rPr>
          <w:sz w:val="28"/>
          <w:szCs w:val="36"/>
          <w:lang w:val="fr-CA"/>
        </w:rPr>
      </w:pPr>
      <w:r>
        <w:rPr>
          <w:sz w:val="28"/>
          <w:szCs w:val="36"/>
          <w:lang w:val="fr-CA"/>
        </w:rPr>
        <w:t>Champs du formulaire pré-remplis avec les valeurs actuelles</w:t>
      </w:r>
    </w:p>
    <w:p w14:paraId="2A730CA6" w14:textId="2884E197" w:rsidR="0062357B" w:rsidRPr="00C86698" w:rsidRDefault="0062357B" w:rsidP="00C86698">
      <w:pPr>
        <w:rPr>
          <w:sz w:val="28"/>
          <w:szCs w:val="36"/>
          <w:lang w:val="fr-CA"/>
        </w:rPr>
      </w:pPr>
      <w:r w:rsidRPr="00C86698">
        <w:rPr>
          <w:b/>
          <w:sz w:val="36"/>
          <w:szCs w:val="36"/>
          <w:lang w:val="fr-CA"/>
        </w:rPr>
        <w:br w:type="page"/>
      </w:r>
    </w:p>
    <w:p w14:paraId="5D38D5E7" w14:textId="00D94685" w:rsidR="00695ACC" w:rsidRPr="00572EE1" w:rsidRDefault="00695ACC" w:rsidP="00F51CD4">
      <w:pPr>
        <w:jc w:val="center"/>
        <w:rPr>
          <w:b/>
          <w:sz w:val="36"/>
          <w:szCs w:val="36"/>
          <w:lang w:val="fr-CA"/>
        </w:rPr>
      </w:pPr>
      <w:r w:rsidRPr="00572EE1">
        <w:rPr>
          <w:b/>
          <w:sz w:val="36"/>
          <w:szCs w:val="36"/>
          <w:lang w:val="fr-CA"/>
        </w:rPr>
        <w:lastRenderedPageBreak/>
        <w:t>Grille de correction</w:t>
      </w:r>
    </w:p>
    <w:p w14:paraId="08A5EE3D" w14:textId="0B2DFB41" w:rsidR="00AC7A1D" w:rsidRPr="00572EE1" w:rsidRDefault="00AC7A1D" w:rsidP="00695ACC">
      <w:pPr>
        <w:rPr>
          <w:sz w:val="28"/>
          <w:szCs w:val="36"/>
          <w:lang w:val="fr-CA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488"/>
        <w:gridCol w:w="2088"/>
      </w:tblGrid>
      <w:tr w:rsidR="008240EB" w:rsidRPr="00572EE1" w14:paraId="6085FD2F" w14:textId="77777777" w:rsidTr="008240EB">
        <w:tc>
          <w:tcPr>
            <w:tcW w:w="9576" w:type="dxa"/>
            <w:gridSpan w:val="2"/>
            <w:shd w:val="clear" w:color="auto" w:fill="262626" w:themeFill="text1" w:themeFillTint="D9"/>
          </w:tcPr>
          <w:p w14:paraId="0C9A9B7D" w14:textId="77777777" w:rsidR="005E2DCC" w:rsidRPr="00572EE1" w:rsidRDefault="005E2DCC" w:rsidP="00BB2AF7">
            <w:pPr>
              <w:rPr>
                <w:b/>
                <w:sz w:val="28"/>
                <w:szCs w:val="36"/>
                <w:lang w:val="fr-CA"/>
              </w:rPr>
            </w:pPr>
          </w:p>
          <w:p w14:paraId="2F90C944" w14:textId="62024840" w:rsidR="00D13C95" w:rsidRPr="00572EE1" w:rsidRDefault="00D13C95" w:rsidP="00BB2AF7">
            <w:pPr>
              <w:rPr>
                <w:sz w:val="28"/>
                <w:szCs w:val="36"/>
                <w:lang w:val="fr-CA"/>
              </w:rPr>
            </w:pPr>
          </w:p>
        </w:tc>
      </w:tr>
      <w:tr w:rsidR="00AC7A1D" w:rsidRPr="00572EE1" w14:paraId="19F04684" w14:textId="77777777" w:rsidTr="001326B9">
        <w:tc>
          <w:tcPr>
            <w:tcW w:w="7488" w:type="dxa"/>
          </w:tcPr>
          <w:p w14:paraId="7DCB6CE5" w14:textId="55DD78ED" w:rsidR="001326B9" w:rsidRPr="00612D53" w:rsidRDefault="00BD5C85" w:rsidP="00352C4D">
            <w:pPr>
              <w:rPr>
                <w:sz w:val="28"/>
                <w:szCs w:val="36"/>
                <w:lang w:val="fr-CA"/>
              </w:rPr>
            </w:pPr>
            <w:r w:rsidRPr="00612D53">
              <w:rPr>
                <w:sz w:val="28"/>
                <w:szCs w:val="36"/>
                <w:lang w:val="fr-CA"/>
              </w:rPr>
              <w:t>Nomenclature et normes de la base de données</w:t>
            </w:r>
            <w:r w:rsidR="00033978" w:rsidRPr="00612D53">
              <w:rPr>
                <w:sz w:val="28"/>
                <w:szCs w:val="36"/>
                <w:lang w:val="fr-CA"/>
              </w:rPr>
              <w:t xml:space="preserve"> et fichiers</w:t>
            </w:r>
          </w:p>
          <w:p w14:paraId="2CF50631" w14:textId="2992BF8E" w:rsidR="00750FB4" w:rsidRPr="00612D53" w:rsidRDefault="00750FB4" w:rsidP="00352C4D">
            <w:pPr>
              <w:rPr>
                <w:sz w:val="28"/>
                <w:szCs w:val="36"/>
                <w:lang w:val="fr-CA"/>
              </w:rPr>
            </w:pPr>
          </w:p>
        </w:tc>
        <w:tc>
          <w:tcPr>
            <w:tcW w:w="2088" w:type="dxa"/>
          </w:tcPr>
          <w:p w14:paraId="4EFB4E1B" w14:textId="005A67FA" w:rsidR="00AC7A1D" w:rsidRPr="00572EE1" w:rsidRDefault="00125ED7" w:rsidP="00955A3F">
            <w:pPr>
              <w:jc w:val="center"/>
              <w:rPr>
                <w:sz w:val="28"/>
                <w:szCs w:val="36"/>
                <w:lang w:val="fr-CA"/>
              </w:rPr>
            </w:pPr>
            <w:r>
              <w:rPr>
                <w:sz w:val="28"/>
                <w:szCs w:val="36"/>
                <w:lang w:val="fr-CA"/>
              </w:rPr>
              <w:t>5</w:t>
            </w:r>
          </w:p>
        </w:tc>
      </w:tr>
      <w:tr w:rsidR="00AC7A1D" w14:paraId="5683833E" w14:textId="77777777" w:rsidTr="001326B9">
        <w:tc>
          <w:tcPr>
            <w:tcW w:w="7488" w:type="dxa"/>
          </w:tcPr>
          <w:p w14:paraId="59067D16" w14:textId="77777777" w:rsidR="00EE7840" w:rsidRDefault="00EE7840" w:rsidP="00002D05">
            <w:pPr>
              <w:rPr>
                <w:sz w:val="28"/>
                <w:szCs w:val="36"/>
                <w:lang w:val="fr-CA"/>
              </w:rPr>
            </w:pPr>
            <w:r>
              <w:rPr>
                <w:sz w:val="28"/>
                <w:szCs w:val="36"/>
                <w:lang w:val="fr-CA"/>
              </w:rPr>
              <w:t>Page liste des tâches</w:t>
            </w:r>
          </w:p>
          <w:p w14:paraId="31CDEE3A" w14:textId="12E0E6E4" w:rsidR="00002D05" w:rsidRPr="00612D53" w:rsidRDefault="00002D05" w:rsidP="00002D05">
            <w:pPr>
              <w:rPr>
                <w:sz w:val="28"/>
                <w:szCs w:val="36"/>
                <w:lang w:val="fr-CA"/>
              </w:rPr>
            </w:pPr>
          </w:p>
        </w:tc>
        <w:tc>
          <w:tcPr>
            <w:tcW w:w="2088" w:type="dxa"/>
          </w:tcPr>
          <w:p w14:paraId="4438EA5B" w14:textId="4966E6BC" w:rsidR="00AC7A1D" w:rsidRDefault="00002D05" w:rsidP="00955A3F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4</w:t>
            </w:r>
          </w:p>
        </w:tc>
      </w:tr>
      <w:tr w:rsidR="00AC7A1D" w14:paraId="60BE91DA" w14:textId="77777777" w:rsidTr="001326B9">
        <w:trPr>
          <w:trHeight w:val="413"/>
        </w:trPr>
        <w:tc>
          <w:tcPr>
            <w:tcW w:w="7488" w:type="dxa"/>
          </w:tcPr>
          <w:p w14:paraId="5EDBEED7" w14:textId="77777777" w:rsidR="00750FB4" w:rsidRDefault="00EE7840" w:rsidP="00125ED7">
            <w:pPr>
              <w:rPr>
                <w:sz w:val="28"/>
                <w:szCs w:val="36"/>
                <w:lang w:val="fr-CA"/>
              </w:rPr>
            </w:pPr>
            <w:r>
              <w:rPr>
                <w:sz w:val="28"/>
                <w:szCs w:val="36"/>
                <w:lang w:val="fr-CA"/>
              </w:rPr>
              <w:t>Page de connexion et validation de connexion</w:t>
            </w:r>
          </w:p>
          <w:p w14:paraId="0E4EC7BB" w14:textId="0B83EB06" w:rsidR="00EE7840" w:rsidRPr="00612D53" w:rsidRDefault="00EE7840" w:rsidP="00125ED7">
            <w:pPr>
              <w:rPr>
                <w:sz w:val="28"/>
                <w:szCs w:val="36"/>
                <w:lang w:val="fr-CA"/>
              </w:rPr>
            </w:pPr>
          </w:p>
        </w:tc>
        <w:tc>
          <w:tcPr>
            <w:tcW w:w="2088" w:type="dxa"/>
          </w:tcPr>
          <w:p w14:paraId="7F50FB1D" w14:textId="44560C42" w:rsidR="00AC7A1D" w:rsidRDefault="00F931A2" w:rsidP="00955A3F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4</w:t>
            </w:r>
          </w:p>
        </w:tc>
      </w:tr>
      <w:tr w:rsidR="00AC7A1D" w:rsidRPr="00EE7840" w14:paraId="6A83A972" w14:textId="77777777" w:rsidTr="001326B9">
        <w:tc>
          <w:tcPr>
            <w:tcW w:w="7488" w:type="dxa"/>
          </w:tcPr>
          <w:p w14:paraId="4A5F285E" w14:textId="35C7EB55" w:rsidR="0026595D" w:rsidRDefault="00EE7840" w:rsidP="00125ED7">
            <w:pPr>
              <w:rPr>
                <w:sz w:val="28"/>
                <w:szCs w:val="36"/>
                <w:lang w:val="fr-CA"/>
              </w:rPr>
            </w:pPr>
            <w:r>
              <w:rPr>
                <w:sz w:val="28"/>
                <w:szCs w:val="36"/>
                <w:lang w:val="fr-CA"/>
              </w:rPr>
              <w:t>Page d’accueil de la zone d’administration</w:t>
            </w:r>
          </w:p>
          <w:p w14:paraId="09EE3E07" w14:textId="46E7EC40" w:rsidR="00EE7840" w:rsidRPr="00612D53" w:rsidRDefault="00EE7840" w:rsidP="00125ED7">
            <w:pPr>
              <w:rPr>
                <w:sz w:val="28"/>
                <w:szCs w:val="36"/>
                <w:lang w:val="fr-CA"/>
              </w:rPr>
            </w:pPr>
          </w:p>
        </w:tc>
        <w:tc>
          <w:tcPr>
            <w:tcW w:w="2088" w:type="dxa"/>
          </w:tcPr>
          <w:p w14:paraId="13CE4041" w14:textId="56548213" w:rsidR="00AC7A1D" w:rsidRPr="00EE7840" w:rsidRDefault="00DD16BC" w:rsidP="00955A3F">
            <w:pPr>
              <w:jc w:val="center"/>
              <w:rPr>
                <w:sz w:val="28"/>
                <w:szCs w:val="36"/>
                <w:lang w:val="fr-CA"/>
              </w:rPr>
            </w:pPr>
            <w:r>
              <w:rPr>
                <w:sz w:val="28"/>
                <w:szCs w:val="36"/>
                <w:lang w:val="fr-CA"/>
              </w:rPr>
              <w:t>2</w:t>
            </w:r>
          </w:p>
        </w:tc>
      </w:tr>
      <w:tr w:rsidR="00AC7A1D" w:rsidRPr="00EE7840" w14:paraId="5D4073BC" w14:textId="77777777" w:rsidTr="001326B9">
        <w:tc>
          <w:tcPr>
            <w:tcW w:w="7488" w:type="dxa"/>
          </w:tcPr>
          <w:p w14:paraId="15D34301" w14:textId="77777777" w:rsidR="00CD7E62" w:rsidRDefault="00EE7840" w:rsidP="00125ED7">
            <w:pPr>
              <w:rPr>
                <w:sz w:val="28"/>
                <w:szCs w:val="36"/>
                <w:lang w:val="fr-CA"/>
              </w:rPr>
            </w:pPr>
            <w:r>
              <w:rPr>
                <w:sz w:val="28"/>
                <w:szCs w:val="36"/>
                <w:lang w:val="fr-CA"/>
              </w:rPr>
              <w:t>Page d’ajout d’une tâche</w:t>
            </w:r>
          </w:p>
          <w:p w14:paraId="446253D6" w14:textId="2EFC0832" w:rsidR="00EE7840" w:rsidRPr="00612D53" w:rsidRDefault="00EE7840" w:rsidP="00125ED7">
            <w:pPr>
              <w:rPr>
                <w:sz w:val="28"/>
                <w:szCs w:val="36"/>
                <w:lang w:val="fr-CA"/>
              </w:rPr>
            </w:pPr>
          </w:p>
        </w:tc>
        <w:tc>
          <w:tcPr>
            <w:tcW w:w="2088" w:type="dxa"/>
          </w:tcPr>
          <w:p w14:paraId="0B3722D8" w14:textId="6D8B8327" w:rsidR="00AC7A1D" w:rsidRPr="00EE7840" w:rsidRDefault="00DD16BC" w:rsidP="00955A3F">
            <w:pPr>
              <w:jc w:val="center"/>
              <w:rPr>
                <w:sz w:val="28"/>
                <w:szCs w:val="36"/>
                <w:lang w:val="fr-CA"/>
              </w:rPr>
            </w:pPr>
            <w:r>
              <w:rPr>
                <w:sz w:val="28"/>
                <w:szCs w:val="36"/>
                <w:lang w:val="fr-CA"/>
              </w:rPr>
              <w:t>5</w:t>
            </w:r>
          </w:p>
        </w:tc>
      </w:tr>
      <w:tr w:rsidR="00AC7A1D" w:rsidRPr="00EE7840" w14:paraId="243AFC6B" w14:textId="77777777" w:rsidTr="001326B9">
        <w:tc>
          <w:tcPr>
            <w:tcW w:w="7488" w:type="dxa"/>
          </w:tcPr>
          <w:p w14:paraId="1DF8E143" w14:textId="77777777" w:rsidR="002E3F0B" w:rsidRDefault="00EE7840" w:rsidP="00125ED7">
            <w:pPr>
              <w:rPr>
                <w:sz w:val="28"/>
                <w:szCs w:val="36"/>
                <w:lang w:val="fr-CA"/>
              </w:rPr>
            </w:pPr>
            <w:r>
              <w:rPr>
                <w:sz w:val="28"/>
                <w:szCs w:val="36"/>
                <w:lang w:val="fr-CA"/>
              </w:rPr>
              <w:t>Page de liste des tâches</w:t>
            </w:r>
            <w:r>
              <w:rPr>
                <w:sz w:val="28"/>
                <w:szCs w:val="36"/>
                <w:lang w:val="fr-CA"/>
              </w:rPr>
              <w:t xml:space="preserve"> (administration)</w:t>
            </w:r>
          </w:p>
          <w:p w14:paraId="0CA4E724" w14:textId="68C30DE4" w:rsidR="00EE7840" w:rsidRPr="00612D53" w:rsidRDefault="00EE7840" w:rsidP="00125ED7">
            <w:pPr>
              <w:rPr>
                <w:sz w:val="28"/>
                <w:szCs w:val="36"/>
                <w:lang w:val="fr-CA"/>
              </w:rPr>
            </w:pPr>
          </w:p>
        </w:tc>
        <w:tc>
          <w:tcPr>
            <w:tcW w:w="2088" w:type="dxa"/>
          </w:tcPr>
          <w:p w14:paraId="2D43FC83" w14:textId="5EC87409" w:rsidR="00AC7A1D" w:rsidRPr="00EE7840" w:rsidRDefault="00D24DC5" w:rsidP="00955A3F">
            <w:pPr>
              <w:jc w:val="center"/>
              <w:rPr>
                <w:sz w:val="28"/>
                <w:szCs w:val="36"/>
                <w:lang w:val="fr-CA"/>
              </w:rPr>
            </w:pPr>
            <w:r>
              <w:rPr>
                <w:sz w:val="28"/>
                <w:szCs w:val="36"/>
                <w:lang w:val="fr-CA"/>
              </w:rPr>
              <w:t>4</w:t>
            </w:r>
          </w:p>
        </w:tc>
      </w:tr>
      <w:tr w:rsidR="0020246E" w:rsidRPr="00EE7840" w14:paraId="611043DB" w14:textId="77777777" w:rsidTr="001326B9">
        <w:tc>
          <w:tcPr>
            <w:tcW w:w="7488" w:type="dxa"/>
          </w:tcPr>
          <w:p w14:paraId="5869AA9C" w14:textId="0ECA8434" w:rsidR="0020246E" w:rsidRDefault="00EE7840" w:rsidP="00125ED7">
            <w:pPr>
              <w:rPr>
                <w:sz w:val="28"/>
                <w:szCs w:val="36"/>
                <w:lang w:val="fr-CA"/>
              </w:rPr>
            </w:pPr>
            <w:r>
              <w:rPr>
                <w:sz w:val="28"/>
                <w:szCs w:val="36"/>
                <w:lang w:val="fr-CA"/>
              </w:rPr>
              <w:t>Page modification d’une tâche</w:t>
            </w:r>
          </w:p>
          <w:p w14:paraId="6F121618" w14:textId="0D10CBDE" w:rsidR="00EE7840" w:rsidRPr="00612D53" w:rsidRDefault="00EE7840" w:rsidP="00125ED7">
            <w:pPr>
              <w:rPr>
                <w:sz w:val="28"/>
                <w:szCs w:val="36"/>
                <w:lang w:val="fr-CA"/>
              </w:rPr>
            </w:pPr>
          </w:p>
        </w:tc>
        <w:tc>
          <w:tcPr>
            <w:tcW w:w="2088" w:type="dxa"/>
          </w:tcPr>
          <w:p w14:paraId="23E69C8B" w14:textId="1DB3B12B" w:rsidR="0020246E" w:rsidRPr="00EE7840" w:rsidRDefault="00DD16BC" w:rsidP="00955A3F">
            <w:pPr>
              <w:jc w:val="center"/>
              <w:rPr>
                <w:sz w:val="28"/>
                <w:szCs w:val="36"/>
                <w:lang w:val="fr-CA"/>
              </w:rPr>
            </w:pPr>
            <w:r>
              <w:rPr>
                <w:sz w:val="28"/>
                <w:szCs w:val="36"/>
                <w:lang w:val="fr-CA"/>
              </w:rPr>
              <w:t>6</w:t>
            </w:r>
          </w:p>
        </w:tc>
      </w:tr>
      <w:tr w:rsidR="00EE7840" w:rsidRPr="00EE7840" w14:paraId="115384DF" w14:textId="77777777" w:rsidTr="001326B9">
        <w:tc>
          <w:tcPr>
            <w:tcW w:w="7488" w:type="dxa"/>
          </w:tcPr>
          <w:p w14:paraId="20935A4D" w14:textId="77777777" w:rsidR="00EE7840" w:rsidRDefault="00EE7840" w:rsidP="00125ED7">
            <w:pPr>
              <w:rPr>
                <w:sz w:val="28"/>
                <w:szCs w:val="36"/>
                <w:lang w:val="fr-CA"/>
              </w:rPr>
            </w:pPr>
            <w:r>
              <w:rPr>
                <w:sz w:val="28"/>
                <w:szCs w:val="36"/>
                <w:lang w:val="fr-CA"/>
              </w:rPr>
              <w:t>Suppression d’une tâche</w:t>
            </w:r>
          </w:p>
          <w:p w14:paraId="30A59FE5" w14:textId="398E3BA7" w:rsidR="00EE7840" w:rsidRPr="00612D53" w:rsidRDefault="00EE7840" w:rsidP="00125ED7">
            <w:pPr>
              <w:rPr>
                <w:sz w:val="28"/>
                <w:szCs w:val="36"/>
                <w:lang w:val="fr-CA"/>
              </w:rPr>
            </w:pPr>
          </w:p>
        </w:tc>
        <w:tc>
          <w:tcPr>
            <w:tcW w:w="2088" w:type="dxa"/>
          </w:tcPr>
          <w:p w14:paraId="5CF3D587" w14:textId="789CC727" w:rsidR="00EE7840" w:rsidRPr="00EE7840" w:rsidRDefault="00BD5554" w:rsidP="00955A3F">
            <w:pPr>
              <w:jc w:val="center"/>
              <w:rPr>
                <w:sz w:val="28"/>
                <w:szCs w:val="36"/>
                <w:lang w:val="fr-CA"/>
              </w:rPr>
            </w:pPr>
            <w:r>
              <w:rPr>
                <w:sz w:val="28"/>
                <w:szCs w:val="36"/>
                <w:lang w:val="fr-CA"/>
              </w:rPr>
              <w:t>5</w:t>
            </w:r>
          </w:p>
        </w:tc>
      </w:tr>
      <w:tr w:rsidR="00002D05" w:rsidRPr="00EE7840" w14:paraId="465A6C32" w14:textId="77777777" w:rsidTr="001326B9">
        <w:tc>
          <w:tcPr>
            <w:tcW w:w="7488" w:type="dxa"/>
          </w:tcPr>
          <w:p w14:paraId="2AB4A7C8" w14:textId="77777777" w:rsidR="00002D05" w:rsidRDefault="00002D05" w:rsidP="00002D05">
            <w:pPr>
              <w:rPr>
                <w:sz w:val="28"/>
                <w:szCs w:val="36"/>
                <w:lang w:val="fr-CA"/>
              </w:rPr>
            </w:pPr>
            <w:r>
              <w:rPr>
                <w:sz w:val="28"/>
                <w:szCs w:val="36"/>
                <w:lang w:val="fr-CA"/>
              </w:rPr>
              <w:t>Tables et colonnes de la base de données</w:t>
            </w:r>
          </w:p>
          <w:p w14:paraId="2540C581" w14:textId="601542E8" w:rsidR="00002D05" w:rsidRDefault="00002D05" w:rsidP="00002D05">
            <w:pPr>
              <w:rPr>
                <w:sz w:val="28"/>
                <w:szCs w:val="36"/>
                <w:lang w:val="fr-CA"/>
              </w:rPr>
            </w:pPr>
          </w:p>
        </w:tc>
        <w:tc>
          <w:tcPr>
            <w:tcW w:w="2088" w:type="dxa"/>
          </w:tcPr>
          <w:p w14:paraId="40E5AE3F" w14:textId="5653D794" w:rsidR="00002D05" w:rsidRPr="00EE7840" w:rsidRDefault="00DD16BC" w:rsidP="00955A3F">
            <w:pPr>
              <w:jc w:val="center"/>
              <w:rPr>
                <w:sz w:val="28"/>
                <w:szCs w:val="36"/>
                <w:lang w:val="fr-CA"/>
              </w:rPr>
            </w:pPr>
            <w:r>
              <w:rPr>
                <w:sz w:val="28"/>
                <w:szCs w:val="36"/>
                <w:lang w:val="fr-CA"/>
              </w:rPr>
              <w:t>5</w:t>
            </w:r>
          </w:p>
        </w:tc>
      </w:tr>
      <w:tr w:rsidR="00955A3F" w14:paraId="3457DE74" w14:textId="77777777" w:rsidTr="00955A3F">
        <w:tc>
          <w:tcPr>
            <w:tcW w:w="7488" w:type="dxa"/>
            <w:shd w:val="clear" w:color="auto" w:fill="262626" w:themeFill="text1" w:themeFillTint="D9"/>
          </w:tcPr>
          <w:p w14:paraId="2498CE52" w14:textId="77777777" w:rsidR="00F145B4" w:rsidRPr="00612D53" w:rsidRDefault="00F145B4" w:rsidP="00695ACC">
            <w:pPr>
              <w:rPr>
                <w:sz w:val="28"/>
                <w:szCs w:val="36"/>
                <w:lang w:val="fr-CA"/>
              </w:rPr>
            </w:pPr>
          </w:p>
          <w:p w14:paraId="60493F5D" w14:textId="156A00E2" w:rsidR="005E2DCC" w:rsidRPr="00612D53" w:rsidRDefault="00955A3F" w:rsidP="00695ACC">
            <w:pPr>
              <w:rPr>
                <w:sz w:val="28"/>
                <w:szCs w:val="36"/>
                <w:lang w:val="fr-CA"/>
              </w:rPr>
            </w:pPr>
            <w:r w:rsidRPr="00612D53">
              <w:rPr>
                <w:sz w:val="28"/>
                <w:szCs w:val="36"/>
                <w:lang w:val="fr-CA"/>
              </w:rPr>
              <w:t>Total</w:t>
            </w:r>
            <w:r w:rsidR="00F145B4" w:rsidRPr="00612D53">
              <w:rPr>
                <w:sz w:val="28"/>
                <w:szCs w:val="36"/>
                <w:lang w:val="fr-CA"/>
              </w:rPr>
              <w:t xml:space="preserve"> </w:t>
            </w:r>
            <w:r w:rsidR="00DD60DC" w:rsidRPr="00612D53">
              <w:rPr>
                <w:sz w:val="28"/>
                <w:szCs w:val="36"/>
                <w:lang w:val="fr-CA"/>
              </w:rPr>
              <w:t>(S</w:t>
            </w:r>
            <w:r w:rsidR="005E2DCC" w:rsidRPr="00612D53">
              <w:rPr>
                <w:sz w:val="28"/>
                <w:szCs w:val="36"/>
                <w:lang w:val="fr-CA"/>
              </w:rPr>
              <w:t xml:space="preserve">era </w:t>
            </w:r>
            <w:r w:rsidR="003C6361" w:rsidRPr="00612D53">
              <w:rPr>
                <w:sz w:val="28"/>
                <w:szCs w:val="36"/>
                <w:lang w:val="fr-CA"/>
              </w:rPr>
              <w:t xml:space="preserve">ajusté pour </w:t>
            </w:r>
            <w:r w:rsidR="00125ED7">
              <w:rPr>
                <w:sz w:val="28"/>
                <w:szCs w:val="36"/>
                <w:lang w:val="fr-CA"/>
              </w:rPr>
              <w:t>60% de l’examen de synthèse</w:t>
            </w:r>
            <w:r w:rsidR="003C6361" w:rsidRPr="00612D53">
              <w:rPr>
                <w:sz w:val="28"/>
                <w:szCs w:val="36"/>
                <w:lang w:val="fr-CA"/>
              </w:rPr>
              <w:t>)</w:t>
            </w:r>
          </w:p>
          <w:p w14:paraId="75DD3635" w14:textId="1196C67C" w:rsidR="005E2DCC" w:rsidRPr="00612D53" w:rsidRDefault="005E2DCC" w:rsidP="00695ACC">
            <w:pPr>
              <w:rPr>
                <w:sz w:val="28"/>
                <w:szCs w:val="36"/>
                <w:lang w:val="fr-CA"/>
              </w:rPr>
            </w:pPr>
          </w:p>
        </w:tc>
        <w:tc>
          <w:tcPr>
            <w:tcW w:w="2088" w:type="dxa"/>
            <w:shd w:val="clear" w:color="auto" w:fill="262626" w:themeFill="text1" w:themeFillTint="D9"/>
          </w:tcPr>
          <w:p w14:paraId="15FF9373" w14:textId="77777777" w:rsidR="00F145B4" w:rsidRPr="00612D53" w:rsidRDefault="00F145B4" w:rsidP="00F145B4">
            <w:pPr>
              <w:jc w:val="center"/>
              <w:rPr>
                <w:sz w:val="28"/>
                <w:szCs w:val="36"/>
                <w:lang w:val="fr-CA"/>
              </w:rPr>
            </w:pPr>
          </w:p>
          <w:p w14:paraId="309F8CB2" w14:textId="7D7D96E2" w:rsidR="00F145B4" w:rsidRDefault="00D24DC5" w:rsidP="00F145B4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4</w:t>
            </w:r>
            <w:bookmarkStart w:id="0" w:name="_GoBack"/>
            <w:bookmarkEnd w:id="0"/>
            <w:r w:rsidR="00E07FC9">
              <w:rPr>
                <w:sz w:val="28"/>
                <w:szCs w:val="36"/>
              </w:rPr>
              <w:t>0</w:t>
            </w:r>
            <w:r w:rsidR="00F145B4">
              <w:rPr>
                <w:sz w:val="28"/>
                <w:szCs w:val="36"/>
              </w:rPr>
              <w:t xml:space="preserve"> points</w:t>
            </w:r>
          </w:p>
          <w:p w14:paraId="42759813" w14:textId="508C7A24" w:rsidR="005E2DCC" w:rsidRDefault="005E2DCC" w:rsidP="003C6361">
            <w:pPr>
              <w:jc w:val="center"/>
              <w:rPr>
                <w:sz w:val="28"/>
                <w:szCs w:val="36"/>
              </w:rPr>
            </w:pPr>
          </w:p>
        </w:tc>
      </w:tr>
    </w:tbl>
    <w:p w14:paraId="5165EC18" w14:textId="77777777" w:rsidR="00D619FF" w:rsidRPr="00D619FF" w:rsidRDefault="00D619FF" w:rsidP="009610D2">
      <w:pPr>
        <w:rPr>
          <w:sz w:val="28"/>
          <w:szCs w:val="36"/>
        </w:rPr>
      </w:pPr>
    </w:p>
    <w:sectPr w:rsidR="00D619FF" w:rsidRPr="00D619FF" w:rsidSect="00DB0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65F9A"/>
    <w:multiLevelType w:val="hybridMultilevel"/>
    <w:tmpl w:val="D13A5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A5DA8"/>
    <w:multiLevelType w:val="hybridMultilevel"/>
    <w:tmpl w:val="A36E441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815EB"/>
    <w:multiLevelType w:val="hybridMultilevel"/>
    <w:tmpl w:val="2446F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14E07"/>
    <w:multiLevelType w:val="hybridMultilevel"/>
    <w:tmpl w:val="0E28847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2A496019"/>
    <w:multiLevelType w:val="hybridMultilevel"/>
    <w:tmpl w:val="EC28653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5E271F"/>
    <w:multiLevelType w:val="hybridMultilevel"/>
    <w:tmpl w:val="0C882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2C29F4"/>
    <w:multiLevelType w:val="hybridMultilevel"/>
    <w:tmpl w:val="6854B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0129AA"/>
    <w:multiLevelType w:val="hybridMultilevel"/>
    <w:tmpl w:val="29DC552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C04D93"/>
    <w:multiLevelType w:val="hybridMultilevel"/>
    <w:tmpl w:val="A9F0008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B2713F"/>
    <w:multiLevelType w:val="hybridMultilevel"/>
    <w:tmpl w:val="84C60D9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61244A"/>
    <w:multiLevelType w:val="hybridMultilevel"/>
    <w:tmpl w:val="B94ABB38"/>
    <w:lvl w:ilvl="0" w:tplc="18AA89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3D2F71"/>
    <w:multiLevelType w:val="hybridMultilevel"/>
    <w:tmpl w:val="9A600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784FB5"/>
    <w:multiLevelType w:val="hybridMultilevel"/>
    <w:tmpl w:val="2BA8212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C06D3E"/>
    <w:multiLevelType w:val="hybridMultilevel"/>
    <w:tmpl w:val="7CBA6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0"/>
  </w:num>
  <w:num w:numId="5">
    <w:abstractNumId w:val="3"/>
  </w:num>
  <w:num w:numId="6">
    <w:abstractNumId w:val="13"/>
  </w:num>
  <w:num w:numId="7">
    <w:abstractNumId w:val="11"/>
  </w:num>
  <w:num w:numId="8">
    <w:abstractNumId w:val="10"/>
  </w:num>
  <w:num w:numId="9">
    <w:abstractNumId w:val="8"/>
  </w:num>
  <w:num w:numId="10">
    <w:abstractNumId w:val="4"/>
  </w:num>
  <w:num w:numId="11">
    <w:abstractNumId w:val="7"/>
  </w:num>
  <w:num w:numId="12">
    <w:abstractNumId w:val="12"/>
  </w:num>
  <w:num w:numId="13">
    <w:abstractNumId w:val="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131078" w:nlCheck="1" w:checkStyle="0"/>
  <w:activeWritingStyle w:appName="MSWord" w:lang="en-US" w:vendorID="64" w:dllVersion="131078" w:nlCheck="1" w:checkStyle="1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B5108C"/>
    <w:rsid w:val="00002D05"/>
    <w:rsid w:val="00013248"/>
    <w:rsid w:val="00032674"/>
    <w:rsid w:val="00033978"/>
    <w:rsid w:val="000444C6"/>
    <w:rsid w:val="000471E5"/>
    <w:rsid w:val="00066910"/>
    <w:rsid w:val="00080202"/>
    <w:rsid w:val="000868F1"/>
    <w:rsid w:val="00091E1D"/>
    <w:rsid w:val="00093954"/>
    <w:rsid w:val="00095989"/>
    <w:rsid w:val="000A1962"/>
    <w:rsid w:val="000B00F2"/>
    <w:rsid w:val="000B15CA"/>
    <w:rsid w:val="0010687C"/>
    <w:rsid w:val="00116B76"/>
    <w:rsid w:val="00125ED7"/>
    <w:rsid w:val="0012685B"/>
    <w:rsid w:val="001326B9"/>
    <w:rsid w:val="00140C84"/>
    <w:rsid w:val="00142E24"/>
    <w:rsid w:val="0015181E"/>
    <w:rsid w:val="00152E98"/>
    <w:rsid w:val="00156A34"/>
    <w:rsid w:val="0018105D"/>
    <w:rsid w:val="00190C4A"/>
    <w:rsid w:val="001938B3"/>
    <w:rsid w:val="001B1519"/>
    <w:rsid w:val="001D2C4F"/>
    <w:rsid w:val="001E740E"/>
    <w:rsid w:val="0020246E"/>
    <w:rsid w:val="00241CD9"/>
    <w:rsid w:val="0026595D"/>
    <w:rsid w:val="002753A9"/>
    <w:rsid w:val="00295CB0"/>
    <w:rsid w:val="002A033D"/>
    <w:rsid w:val="002A1EF1"/>
    <w:rsid w:val="002A29A5"/>
    <w:rsid w:val="002A4ECB"/>
    <w:rsid w:val="002B0953"/>
    <w:rsid w:val="002C0F4A"/>
    <w:rsid w:val="002C4B30"/>
    <w:rsid w:val="002C63DB"/>
    <w:rsid w:val="002E3F0B"/>
    <w:rsid w:val="00304398"/>
    <w:rsid w:val="0031086A"/>
    <w:rsid w:val="00352C4D"/>
    <w:rsid w:val="0035753F"/>
    <w:rsid w:val="003622F9"/>
    <w:rsid w:val="00377859"/>
    <w:rsid w:val="00377C3D"/>
    <w:rsid w:val="003B374F"/>
    <w:rsid w:val="003C27F8"/>
    <w:rsid w:val="003C6361"/>
    <w:rsid w:val="003D1E6C"/>
    <w:rsid w:val="003D5ADD"/>
    <w:rsid w:val="003E46D9"/>
    <w:rsid w:val="003F091E"/>
    <w:rsid w:val="00406AEC"/>
    <w:rsid w:val="00412A2F"/>
    <w:rsid w:val="0044099A"/>
    <w:rsid w:val="00440ABF"/>
    <w:rsid w:val="00480354"/>
    <w:rsid w:val="00487331"/>
    <w:rsid w:val="004908FA"/>
    <w:rsid w:val="00493897"/>
    <w:rsid w:val="00493C35"/>
    <w:rsid w:val="0049534A"/>
    <w:rsid w:val="004979D7"/>
    <w:rsid w:val="004C7807"/>
    <w:rsid w:val="004D428B"/>
    <w:rsid w:val="004E15B6"/>
    <w:rsid w:val="004E5DCD"/>
    <w:rsid w:val="004E6F1E"/>
    <w:rsid w:val="004F4159"/>
    <w:rsid w:val="00502204"/>
    <w:rsid w:val="005046F3"/>
    <w:rsid w:val="00515A1D"/>
    <w:rsid w:val="005242D9"/>
    <w:rsid w:val="00525C53"/>
    <w:rsid w:val="005709FC"/>
    <w:rsid w:val="00570A80"/>
    <w:rsid w:val="00572EE1"/>
    <w:rsid w:val="00584577"/>
    <w:rsid w:val="00585964"/>
    <w:rsid w:val="00594949"/>
    <w:rsid w:val="0059532B"/>
    <w:rsid w:val="005C5690"/>
    <w:rsid w:val="005E2DCC"/>
    <w:rsid w:val="005F10F6"/>
    <w:rsid w:val="005F1EE9"/>
    <w:rsid w:val="006013BE"/>
    <w:rsid w:val="006044BC"/>
    <w:rsid w:val="00607D98"/>
    <w:rsid w:val="00612D53"/>
    <w:rsid w:val="0062357B"/>
    <w:rsid w:val="006251CA"/>
    <w:rsid w:val="00631A04"/>
    <w:rsid w:val="00635046"/>
    <w:rsid w:val="00660E8F"/>
    <w:rsid w:val="00666E0F"/>
    <w:rsid w:val="00675AF9"/>
    <w:rsid w:val="0069519B"/>
    <w:rsid w:val="00695ACC"/>
    <w:rsid w:val="006A2D1A"/>
    <w:rsid w:val="006B77A8"/>
    <w:rsid w:val="006C57D1"/>
    <w:rsid w:val="006C586D"/>
    <w:rsid w:val="006C6CA6"/>
    <w:rsid w:val="00700A25"/>
    <w:rsid w:val="00725A82"/>
    <w:rsid w:val="007268CC"/>
    <w:rsid w:val="00734AF9"/>
    <w:rsid w:val="00750FB4"/>
    <w:rsid w:val="00763ABB"/>
    <w:rsid w:val="00780AF3"/>
    <w:rsid w:val="00785CDB"/>
    <w:rsid w:val="00790F4C"/>
    <w:rsid w:val="00796DB9"/>
    <w:rsid w:val="00797554"/>
    <w:rsid w:val="007B600D"/>
    <w:rsid w:val="007C27BF"/>
    <w:rsid w:val="007F09C1"/>
    <w:rsid w:val="0082056F"/>
    <w:rsid w:val="008240EB"/>
    <w:rsid w:val="00824936"/>
    <w:rsid w:val="008539CA"/>
    <w:rsid w:val="00862220"/>
    <w:rsid w:val="0086380D"/>
    <w:rsid w:val="00895DD9"/>
    <w:rsid w:val="008D20B5"/>
    <w:rsid w:val="008E1AE5"/>
    <w:rsid w:val="008E1C7A"/>
    <w:rsid w:val="008E499E"/>
    <w:rsid w:val="0090309C"/>
    <w:rsid w:val="0091419E"/>
    <w:rsid w:val="00920B53"/>
    <w:rsid w:val="00927C61"/>
    <w:rsid w:val="00954439"/>
    <w:rsid w:val="00955A3F"/>
    <w:rsid w:val="00957534"/>
    <w:rsid w:val="009610D2"/>
    <w:rsid w:val="009644D2"/>
    <w:rsid w:val="00991A40"/>
    <w:rsid w:val="009B59BD"/>
    <w:rsid w:val="009D0EFE"/>
    <w:rsid w:val="009D3AD5"/>
    <w:rsid w:val="009D3E6E"/>
    <w:rsid w:val="009D6F84"/>
    <w:rsid w:val="009F0DD9"/>
    <w:rsid w:val="00A23875"/>
    <w:rsid w:val="00A40758"/>
    <w:rsid w:val="00A4650C"/>
    <w:rsid w:val="00A468C9"/>
    <w:rsid w:val="00A55805"/>
    <w:rsid w:val="00A622BE"/>
    <w:rsid w:val="00A70776"/>
    <w:rsid w:val="00A90A5D"/>
    <w:rsid w:val="00A91018"/>
    <w:rsid w:val="00A92FC8"/>
    <w:rsid w:val="00A955CB"/>
    <w:rsid w:val="00AB3C6D"/>
    <w:rsid w:val="00AB7B59"/>
    <w:rsid w:val="00AC1071"/>
    <w:rsid w:val="00AC7A1D"/>
    <w:rsid w:val="00AE54E6"/>
    <w:rsid w:val="00B007D3"/>
    <w:rsid w:val="00B0122D"/>
    <w:rsid w:val="00B059CF"/>
    <w:rsid w:val="00B5108C"/>
    <w:rsid w:val="00B56E16"/>
    <w:rsid w:val="00B718FA"/>
    <w:rsid w:val="00B72720"/>
    <w:rsid w:val="00B74ED1"/>
    <w:rsid w:val="00BA6D9F"/>
    <w:rsid w:val="00BB2AF7"/>
    <w:rsid w:val="00BB2FC8"/>
    <w:rsid w:val="00BD3CB0"/>
    <w:rsid w:val="00BD5554"/>
    <w:rsid w:val="00BD5C85"/>
    <w:rsid w:val="00BF008C"/>
    <w:rsid w:val="00BF4E73"/>
    <w:rsid w:val="00C01C20"/>
    <w:rsid w:val="00C17C44"/>
    <w:rsid w:val="00C31D16"/>
    <w:rsid w:val="00C33CDC"/>
    <w:rsid w:val="00C370AD"/>
    <w:rsid w:val="00C47DCB"/>
    <w:rsid w:val="00C60E5B"/>
    <w:rsid w:val="00C7059A"/>
    <w:rsid w:val="00C837A5"/>
    <w:rsid w:val="00C86698"/>
    <w:rsid w:val="00CA50D3"/>
    <w:rsid w:val="00CB5C25"/>
    <w:rsid w:val="00CD7E62"/>
    <w:rsid w:val="00CE39E5"/>
    <w:rsid w:val="00D13C95"/>
    <w:rsid w:val="00D13C96"/>
    <w:rsid w:val="00D24DC5"/>
    <w:rsid w:val="00D25B64"/>
    <w:rsid w:val="00D332D1"/>
    <w:rsid w:val="00D619FF"/>
    <w:rsid w:val="00D63AB5"/>
    <w:rsid w:val="00D703D1"/>
    <w:rsid w:val="00D7597F"/>
    <w:rsid w:val="00DA4DD4"/>
    <w:rsid w:val="00DB0734"/>
    <w:rsid w:val="00DB1F0F"/>
    <w:rsid w:val="00DC200A"/>
    <w:rsid w:val="00DD16BC"/>
    <w:rsid w:val="00DD60DC"/>
    <w:rsid w:val="00DF063C"/>
    <w:rsid w:val="00DF66BC"/>
    <w:rsid w:val="00DF67C3"/>
    <w:rsid w:val="00E042D3"/>
    <w:rsid w:val="00E045CA"/>
    <w:rsid w:val="00E05FDB"/>
    <w:rsid w:val="00E07FC9"/>
    <w:rsid w:val="00E25D60"/>
    <w:rsid w:val="00E34EFA"/>
    <w:rsid w:val="00E52ADA"/>
    <w:rsid w:val="00E72EE3"/>
    <w:rsid w:val="00EA03A8"/>
    <w:rsid w:val="00EA2C82"/>
    <w:rsid w:val="00EE07F4"/>
    <w:rsid w:val="00EE7840"/>
    <w:rsid w:val="00EF65C7"/>
    <w:rsid w:val="00F145B4"/>
    <w:rsid w:val="00F43F1F"/>
    <w:rsid w:val="00F450D5"/>
    <w:rsid w:val="00F51CD4"/>
    <w:rsid w:val="00F64BEA"/>
    <w:rsid w:val="00F931A2"/>
    <w:rsid w:val="00FC3180"/>
    <w:rsid w:val="00FE7B23"/>
    <w:rsid w:val="00FF11C7"/>
    <w:rsid w:val="00FF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48945"/>
  <w15:chartTrackingRefBased/>
  <w15:docId w15:val="{38F063DD-25B5-49FA-8762-7A3DB9227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0734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C586D"/>
    <w:pPr>
      <w:ind w:left="720"/>
      <w:contextualSpacing/>
    </w:pPr>
  </w:style>
  <w:style w:type="table" w:styleId="Grilledutableau">
    <w:name w:val="Table Grid"/>
    <w:basedOn w:val="TableauNormal"/>
    <w:uiPriority w:val="59"/>
    <w:rsid w:val="00AC7A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4C78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C78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1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2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F2D207-1292-4919-94AC-46B19E2FE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6EDA0BEE.dotm</Template>
  <TotalTime>1503</TotalTime>
  <Pages>4</Pages>
  <Words>346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DURANLEAU</dc:creator>
  <cp:keywords/>
  <dc:description/>
  <cp:lastModifiedBy>Utilisateur Windows</cp:lastModifiedBy>
  <cp:revision>236</cp:revision>
  <dcterms:created xsi:type="dcterms:W3CDTF">2019-04-23T13:37:00Z</dcterms:created>
  <dcterms:modified xsi:type="dcterms:W3CDTF">2019-09-06T18:14:00Z</dcterms:modified>
</cp:coreProperties>
</file>